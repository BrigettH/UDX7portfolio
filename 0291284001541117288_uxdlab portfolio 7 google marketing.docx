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Borders>
          <w:insideH w:val="single" w:sz="48" w:space="0" w:color="FFFFFF" w:themeColor="background1"/>
          <w:insideV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Layout table for title"/>
      </w:tblPr>
      <w:tblGrid>
        <w:gridCol w:w="5400"/>
        <w:gridCol w:w="5400"/>
      </w:tblGrid>
      <w:tr w:rsidR="007A4016" w:rsidTr="001B25CA">
        <w:trPr>
          <w:trHeight w:hRule="exact" w:val="4320"/>
        </w:trPr>
        <w:tc>
          <w:tcPr>
            <w:tcW w:w="2500" w:type="pct"/>
            <w:shd w:val="clear" w:color="auto" w:fill="663366" w:themeFill="accent1"/>
            <w:vAlign w:val="center"/>
          </w:tcPr>
          <w:p w:rsidR="004A38A2" w:rsidRDefault="00620F96" w:rsidP="00620F96">
            <w:pPr>
              <w:pStyle w:val="Title"/>
            </w:pPr>
            <w:r>
              <w:t>Store</w:t>
            </w:r>
          </w:p>
          <w:p w:rsidR="00990A0B" w:rsidRDefault="00990A0B" w:rsidP="00620F96">
            <w:pPr>
              <w:pStyle w:val="Title"/>
            </w:pPr>
            <w:r>
              <w:t>UXD lab</w:t>
            </w:r>
          </w:p>
          <w:p w:rsidR="004F64A9" w:rsidRDefault="004F64A9" w:rsidP="00620F96">
            <w:pPr>
              <w:pStyle w:val="Title"/>
            </w:pPr>
            <w:r>
              <w:t>By Brigida  Hurley</w:t>
            </w:r>
          </w:p>
        </w:tc>
        <w:tc>
          <w:tcPr>
            <w:tcW w:w="2500" w:type="pct"/>
          </w:tcPr>
          <w:p w:rsidR="007A4016" w:rsidRDefault="007A4016" w:rsidP="001B25CA"/>
        </w:tc>
      </w:tr>
      <w:tr w:rsidR="007A4016" w:rsidTr="001B25CA">
        <w:trPr>
          <w:trHeight w:hRule="exact" w:val="4320"/>
        </w:trPr>
        <w:tc>
          <w:tcPr>
            <w:tcW w:w="2500" w:type="pct"/>
          </w:tcPr>
          <w:p w:rsidR="007A4016" w:rsidRDefault="007A4016" w:rsidP="001B25CA"/>
        </w:tc>
        <w:tc>
          <w:tcPr>
            <w:tcW w:w="2500" w:type="pct"/>
          </w:tcPr>
          <w:p w:rsidR="007A4016" w:rsidRDefault="007A4016" w:rsidP="001B25CA"/>
        </w:tc>
      </w:tr>
    </w:tbl>
    <w:tbl>
      <w:tblPr>
        <w:tblStyle w:val="GridTable1Light-Accent3"/>
        <w:tblW w:w="10800" w:type="dxa"/>
        <w:tbl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shd w:val="clear" w:color="auto" w:fill="666699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Layout table for title"/>
      </w:tblPr>
      <w:tblGrid>
        <w:gridCol w:w="10800"/>
      </w:tblGrid>
      <w:tr w:rsidR="00A35219" w:rsidTr="00794B00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:rsidR="00A35219" w:rsidRDefault="00905274">
            <w:pPr>
              <w:pStyle w:val="Subtitle"/>
            </w:pPr>
            <w:r>
              <w:t>Marketing</w:t>
            </w:r>
          </w:p>
          <w:p w:rsidR="00A35219" w:rsidRDefault="00905274">
            <w:pPr>
              <w:pStyle w:val="BlockText"/>
            </w:pPr>
            <w:r>
              <w:t xml:space="preserve">Hi this is marketing for portfolio 7 and </w:t>
            </w:r>
            <w:r w:rsidR="00972763">
              <w:t xml:space="preserve">stores.  The stores are for </w:t>
            </w:r>
            <w:proofErr w:type="spellStart"/>
            <w:r w:rsidR="00972763">
              <w:t>je</w:t>
            </w:r>
            <w:r w:rsidR="00C3104E">
              <w:t>wellery</w:t>
            </w:r>
            <w:proofErr w:type="spellEnd"/>
            <w:r w:rsidR="00C3104E">
              <w:t xml:space="preserve">, shoes, </w:t>
            </w:r>
            <w:r w:rsidR="00302456">
              <w:t xml:space="preserve">spa and salon, </w:t>
            </w:r>
            <w:r w:rsidR="00C3104E">
              <w:t xml:space="preserve">rewards program, games, Ayurveda and </w:t>
            </w:r>
            <w:r w:rsidR="00CB40B8">
              <w:t xml:space="preserve">Hygiene.  Stores with storefronts and structures.  </w:t>
            </w:r>
            <w:r w:rsidR="00645661">
              <w:t xml:space="preserve">Inside these store structures are </w:t>
            </w:r>
            <w:r w:rsidR="004627A6">
              <w:t xml:space="preserve">a convenience store with a </w:t>
            </w:r>
            <w:r w:rsidR="00122449">
              <w:t xml:space="preserve">gift </w:t>
            </w:r>
            <w:r w:rsidR="004627A6">
              <w:t xml:space="preserve">card for </w:t>
            </w:r>
            <w:r w:rsidR="00122449">
              <w:t>rewards program in convenience store.  A slot machine for game</w:t>
            </w:r>
            <w:r w:rsidR="00B25937">
              <w:t xml:space="preserve">.  </w:t>
            </w:r>
          </w:p>
        </w:tc>
      </w:tr>
    </w:tbl>
    <w:p w:rsidR="00A35219" w:rsidRDefault="006B0DDD">
      <w:pPr>
        <w:pStyle w:val="Heading1"/>
      </w:pPr>
      <w:r>
        <w:lastRenderedPageBreak/>
        <w:t>sales</w:t>
      </w:r>
      <w:r w:rsidR="0090012C">
        <w:t xml:space="preserve"> </w:t>
      </w:r>
    </w:p>
    <w:p w:rsidR="006B0DDD" w:rsidRDefault="004F7450">
      <w:pPr>
        <w:pStyle w:val="Heading1"/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2195830</wp:posOffset>
            </wp:positionV>
            <wp:extent cx="2560320" cy="1920240"/>
            <wp:effectExtent l="0" t="0" r="508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684F">
        <w:rPr>
          <w:noProof/>
        </w:rPr>
        <w:drawing>
          <wp:anchor distT="0" distB="0" distL="114300" distR="114300" simplePos="0" relativeHeight="251698176" behindDoc="0" locked="0" layoutInCell="1" allowOverlap="1" wp14:anchorId="3288DBD1" wp14:editId="4765AE67">
            <wp:simplePos x="0" y="0"/>
            <wp:positionH relativeFrom="column">
              <wp:posOffset>4409440</wp:posOffset>
            </wp:positionH>
            <wp:positionV relativeFrom="paragraph">
              <wp:posOffset>4237990</wp:posOffset>
            </wp:positionV>
            <wp:extent cx="2641600" cy="19812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A69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4472940</wp:posOffset>
            </wp:positionH>
            <wp:positionV relativeFrom="paragraph">
              <wp:posOffset>2087880</wp:posOffset>
            </wp:positionV>
            <wp:extent cx="1729740" cy="129730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9B5">
        <w:t>Advertising products and services to surrounding communities and neighborho</w:t>
      </w:r>
      <w:r w:rsidR="00EF4874">
        <w:t xml:space="preserve">ods.  </w:t>
      </w:r>
      <w:r w:rsidR="00921FFE">
        <w:t>Online advertising, web applications and apps.  Social media shopping.</w:t>
      </w:r>
      <w:r w:rsidR="0058181D">
        <w:t xml:space="preserve">  </w:t>
      </w:r>
    </w:p>
    <w:p w:rsidR="00A35219" w:rsidRDefault="005040D4">
      <w:r>
        <w:rPr>
          <w:noProof/>
        </w:rPr>
        <w:drawing>
          <wp:anchor distT="0" distB="0" distL="114300" distR="114300" simplePos="0" relativeHeight="251696128" behindDoc="0" locked="0" layoutInCell="1" allowOverlap="1" wp14:anchorId="1F3AA739" wp14:editId="282DF253">
            <wp:simplePos x="0" y="0"/>
            <wp:positionH relativeFrom="column">
              <wp:posOffset>0</wp:posOffset>
            </wp:positionH>
            <wp:positionV relativeFrom="paragraph">
              <wp:posOffset>3085465</wp:posOffset>
            </wp:positionV>
            <wp:extent cx="1889760" cy="1417320"/>
            <wp:effectExtent l="0" t="0" r="2540" b="508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193" w:rsidRDefault="00852193"/>
    <w:p w:rsidR="00A35219" w:rsidRDefault="00185F21">
      <w:pPr>
        <w:pStyle w:val="Heading2"/>
      </w:pPr>
      <w:r>
        <w:t xml:space="preserve">Marketing, sales and competition would be solved by collaboration and </w:t>
      </w:r>
      <w:r w:rsidR="00DE0C2A">
        <w:t xml:space="preserve">market, sales for </w:t>
      </w:r>
      <w:r w:rsidR="00394D26">
        <w:t xml:space="preserve">sharing things in common.  </w:t>
      </w:r>
    </w:p>
    <w:p w:rsidR="00A35219" w:rsidRDefault="003F4078">
      <w:r>
        <w:t xml:space="preserve">Web applications, apps, Windows and Android </w:t>
      </w:r>
      <w:r w:rsidR="00142123">
        <w:t xml:space="preserve">would help sales, marketing and competition, B2B could work and </w:t>
      </w:r>
      <w:r w:rsidR="001A3F4F">
        <w:t>providing options on pay, banking, places</w:t>
      </w:r>
      <w:r w:rsidR="00A62C74">
        <w:t xml:space="preserve"> and </w:t>
      </w:r>
      <w:r w:rsidR="00A47F45">
        <w:t xml:space="preserve">technology trends that are digital.  </w:t>
      </w:r>
    </w:p>
    <w:p w:rsidR="00A35219" w:rsidRDefault="00123F33" w:rsidP="002200E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998220</wp:posOffset>
            </wp:positionH>
            <wp:positionV relativeFrom="paragraph">
              <wp:posOffset>4145280</wp:posOffset>
            </wp:positionV>
            <wp:extent cx="2355215" cy="1851660"/>
            <wp:effectExtent l="0" t="0" r="0" b="254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0EB">
        <w:t xml:space="preserve">Github </w:t>
      </w:r>
      <w:r w:rsidR="00A72864">
        <w:t xml:space="preserve">for portfolio on marketing, sales, and competition.  The portfolio is seven with </w:t>
      </w:r>
      <w:r w:rsidR="005F5913">
        <w:t xml:space="preserve">websites and google play.  </w:t>
      </w:r>
    </w:p>
    <w:p w:rsidR="00A35219" w:rsidRDefault="006E3DC0">
      <w:r>
        <w:t xml:space="preserve">Android </w:t>
      </w:r>
      <w:r w:rsidR="0099397A">
        <w:t xml:space="preserve">application with business </w:t>
      </w:r>
    </w:p>
    <w:p w:rsidR="00851B70" w:rsidRDefault="0092259B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1644015</wp:posOffset>
            </wp:positionH>
            <wp:positionV relativeFrom="paragraph">
              <wp:posOffset>1908175</wp:posOffset>
            </wp:positionV>
            <wp:extent cx="1816100" cy="78970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89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1570990</wp:posOffset>
            </wp:positionV>
            <wp:extent cx="1282700" cy="7620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4404995</wp:posOffset>
            </wp:positionH>
            <wp:positionV relativeFrom="paragraph">
              <wp:posOffset>1645285</wp:posOffset>
            </wp:positionV>
            <wp:extent cx="2423160" cy="914400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2121535</wp:posOffset>
            </wp:positionH>
            <wp:positionV relativeFrom="paragraph">
              <wp:posOffset>458470</wp:posOffset>
            </wp:positionV>
            <wp:extent cx="2258695" cy="996950"/>
            <wp:effectExtent l="0" t="0" r="1905" b="635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51B70">
        <w:t xml:space="preserve">Windows </w:t>
      </w:r>
      <w:r w:rsidR="003B0FF8">
        <w:t>web applications</w:t>
      </w:r>
    </w:p>
    <w:p w:rsidR="00523820" w:rsidRDefault="0092259B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161290</wp:posOffset>
            </wp:positionH>
            <wp:positionV relativeFrom="paragraph">
              <wp:posOffset>242570</wp:posOffset>
            </wp:positionV>
            <wp:extent cx="836930" cy="883920"/>
            <wp:effectExtent l="0" t="0" r="1270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9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F33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5527040</wp:posOffset>
            </wp:positionH>
            <wp:positionV relativeFrom="paragraph">
              <wp:posOffset>240030</wp:posOffset>
            </wp:positionV>
            <wp:extent cx="975360" cy="1000125"/>
            <wp:effectExtent l="0" t="0" r="2540" b="317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6EBB" w:rsidRDefault="0092259B">
      <w:bookmarkStart w:id="0" w:name="_GoBack"/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4752975</wp:posOffset>
            </wp:positionH>
            <wp:positionV relativeFrom="paragraph">
              <wp:posOffset>344170</wp:posOffset>
            </wp:positionV>
            <wp:extent cx="1143000" cy="106870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8122A" w:rsidRDefault="00C8122A"/>
    <w:p w:rsidR="00A35219" w:rsidRDefault="002146D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51435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7D4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0</wp:posOffset>
            </wp:positionV>
            <wp:extent cx="6858000" cy="51435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25A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1996440</wp:posOffset>
            </wp:positionV>
            <wp:extent cx="4869180" cy="365188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41B">
        <w:rPr>
          <w:noProof/>
        </w:rPr>
        <w:drawing>
          <wp:inline distT="0" distB="0" distL="0" distR="0">
            <wp:extent cx="2923222" cy="2194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-2309989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45" cy="219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7D4" w:rsidRDefault="00B117D4"/>
    <w:p w:rsidR="0086625A" w:rsidRDefault="0086625A"/>
    <w:p w:rsidR="00A35219" w:rsidRDefault="003A72D5">
      <w:pPr>
        <w:pStyle w:val="Heading2"/>
      </w:pPr>
      <w:r>
        <w:lastRenderedPageBreak/>
        <w:t xml:space="preserve">Wireframes, Mockup, </w:t>
      </w:r>
      <w:r w:rsidR="00711482">
        <w:t>and prototype</w:t>
      </w:r>
    </w:p>
    <w:p w:rsidR="00A35219" w:rsidRPr="006260DB" w:rsidRDefault="00D57666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568325</wp:posOffset>
            </wp:positionV>
            <wp:extent cx="2560320" cy="1920240"/>
            <wp:effectExtent l="0" t="0" r="508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5DC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2849880</wp:posOffset>
            </wp:positionH>
            <wp:positionV relativeFrom="paragraph">
              <wp:posOffset>568325</wp:posOffset>
            </wp:positionV>
            <wp:extent cx="2743200" cy="2057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482">
        <w:t xml:space="preserve">The </w:t>
      </w:r>
      <w:r w:rsidR="00DB5D61">
        <w:t xml:space="preserve">Wireframes will assist to build apps and web applications.  Mockup and prototype will give the apps and web applications.  </w:t>
      </w:r>
    </w:p>
    <w:p w:rsidR="0008596F" w:rsidRDefault="0008596F"/>
    <w:p w:rsidR="00E60B63" w:rsidRDefault="00E60B63"/>
    <w:p w:rsidR="00DC33A7" w:rsidRDefault="00DC33A7"/>
    <w:p w:rsidR="0008596F" w:rsidRDefault="0008596F"/>
    <w:p w:rsidR="00D1645C" w:rsidRDefault="00DC48B5">
      <w:r>
        <w:t>The business are seven but there a</w:t>
      </w:r>
      <w:r w:rsidR="00176ED8">
        <w:t>re</w:t>
      </w:r>
      <w:r>
        <w:t xml:space="preserve"> 8, however the website link is </w:t>
      </w:r>
      <w:r w:rsidR="004F6AF3">
        <w:t>not</w:t>
      </w:r>
      <w:r>
        <w:t xml:space="preserve"> working.  The website link </w:t>
      </w:r>
      <w:proofErr w:type="spellStart"/>
      <w:r w:rsidR="00176ED8">
        <w:t>rehabi</w:t>
      </w:r>
      <w:r w:rsidR="00BE0255">
        <w:t>nit</w:t>
      </w:r>
      <w:proofErr w:type="spellEnd"/>
      <w:r w:rsidR="00BE0255">
        <w:t xml:space="preserve"> says loading for a long time then Safari shows up.  </w:t>
      </w:r>
      <w:r w:rsidR="004F6AF3">
        <w:t>I</w:t>
      </w:r>
      <w:r w:rsidR="00D955B5">
        <w:t xml:space="preserve"> was contacted by </w:t>
      </w:r>
      <w:proofErr w:type="spellStart"/>
      <w:r w:rsidR="00D955B5">
        <w:t>Shubhanshu</w:t>
      </w:r>
      <w:proofErr w:type="spellEnd"/>
      <w:r w:rsidR="00D955B5">
        <w:t xml:space="preserve"> </w:t>
      </w:r>
      <w:proofErr w:type="spellStart"/>
      <w:r w:rsidR="00D955B5">
        <w:t>Garg</w:t>
      </w:r>
      <w:proofErr w:type="spellEnd"/>
      <w:r w:rsidR="00D955B5">
        <w:t xml:space="preserve">, </w:t>
      </w:r>
      <w:r w:rsidR="000D5783">
        <w:t xml:space="preserve">and </w:t>
      </w:r>
      <w:r w:rsidR="00D955B5">
        <w:t xml:space="preserve">he </w:t>
      </w:r>
      <w:r w:rsidR="00B6425D">
        <w:t xml:space="preserve">is from a company UXD lab on LinkedIn.  </w:t>
      </w:r>
      <w:r w:rsidR="000D5783">
        <w:t xml:space="preserve"> The messenger on </w:t>
      </w:r>
      <w:r w:rsidR="00CD5983">
        <w:t>LinkedIn was about working as a Business Partner for a IT company</w:t>
      </w:r>
      <w:r w:rsidR="00306E90">
        <w:t>.  We discussed over Skype</w:t>
      </w:r>
      <w:r w:rsidR="0051033F">
        <w:t>,</w:t>
      </w:r>
      <w:r w:rsidR="00306E90">
        <w:t xml:space="preserve"> and the company is headquarters in Delhi, India </w:t>
      </w:r>
      <w:r w:rsidR="0047416C">
        <w:t xml:space="preserve">and branches in California and New York.  </w:t>
      </w:r>
      <w:r w:rsidR="00BF65F3">
        <w:t>The digital of we</w:t>
      </w:r>
      <w:r w:rsidR="00D02D81">
        <w:t>b</w:t>
      </w:r>
      <w:r w:rsidR="00BF65F3">
        <w:t xml:space="preserve"> applications and apps for Windows and </w:t>
      </w:r>
      <w:r w:rsidR="00D02D81">
        <w:t xml:space="preserve">Android.  </w:t>
      </w:r>
    </w:p>
    <w:p w:rsidR="00652981" w:rsidRDefault="007F16FD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421005</wp:posOffset>
            </wp:positionV>
            <wp:extent cx="2062480" cy="15468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489585</wp:posOffset>
            </wp:positionV>
            <wp:extent cx="1812925" cy="1965960"/>
            <wp:effectExtent l="0" t="0" r="3175" b="254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28A5" w:rsidRDefault="007228A5"/>
    <w:p w:rsidR="00F339F7" w:rsidRDefault="007F16FD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3360420</wp:posOffset>
            </wp:positionH>
            <wp:positionV relativeFrom="paragraph">
              <wp:posOffset>433070</wp:posOffset>
            </wp:positionV>
            <wp:extent cx="2042160" cy="1798955"/>
            <wp:effectExtent l="0" t="0" r="2540" b="444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6463" w:rsidRDefault="003C2AC9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388620</wp:posOffset>
            </wp:positionV>
            <wp:extent cx="2057400" cy="135001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Web application, apps, Windows and Android</w:t>
      </w:r>
      <w:r w:rsidR="00A13FD7">
        <w:t xml:space="preserve">.  </w:t>
      </w:r>
    </w:p>
    <w:p w:rsidR="0010758B" w:rsidRDefault="0010758B"/>
    <w:p w:rsidR="00AF0AFE" w:rsidRDefault="00AF0AFE">
      <w:r>
        <w:t xml:space="preserve">Business is growth and plan.  Partner is making you better than you were as defined by Wikipedia.  </w:t>
      </w:r>
    </w:p>
    <w:p w:rsidR="00C370E1" w:rsidRDefault="00C370E1"/>
    <w:p w:rsidR="00590F41" w:rsidRDefault="00C4404A">
      <w:r>
        <w:t>Marketing, Sales and Competition</w:t>
      </w:r>
    </w:p>
    <w:p w:rsidR="00472059" w:rsidRDefault="00E758BD">
      <w:r>
        <w:t>Business partner and IT company</w:t>
      </w:r>
    </w:p>
    <w:p w:rsidR="00E758BD" w:rsidRDefault="00E758BD"/>
    <w:p w:rsidR="00DD14A7" w:rsidRDefault="00DD14A7">
      <w:r>
        <w:t xml:space="preserve">This is Brigida Brigett Hurley at 480-400-2734, email address </w:t>
      </w:r>
      <w:hyperlink r:id="rId31" w:history="1">
        <w:r w:rsidR="00E030D8" w:rsidRPr="00C716F9">
          <w:rPr>
            <w:rStyle w:val="Hyperlink"/>
          </w:rPr>
          <w:t>bhhurl1@gmail.com</w:t>
        </w:r>
      </w:hyperlink>
    </w:p>
    <w:p w:rsidR="00E030D8" w:rsidRDefault="00E030D8"/>
    <w:p w:rsidR="00C4404A" w:rsidRDefault="00C4404A"/>
    <w:p w:rsidR="00C4404A" w:rsidRDefault="00C4404A"/>
    <w:sectPr w:rsidR="00C4404A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3237" w:rsidRDefault="00423237">
      <w:pPr>
        <w:spacing w:after="0" w:line="240" w:lineRule="auto"/>
      </w:pPr>
      <w:r>
        <w:separator/>
      </w:r>
    </w:p>
  </w:endnote>
  <w:endnote w:type="continuationSeparator" w:id="0">
    <w:p w:rsidR="00423237" w:rsidRDefault="004232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3237" w:rsidRDefault="00423237">
      <w:pPr>
        <w:spacing w:after="0" w:line="240" w:lineRule="auto"/>
      </w:pPr>
      <w:r>
        <w:separator/>
      </w:r>
    </w:p>
  </w:footnote>
  <w:footnote w:type="continuationSeparator" w:id="0">
    <w:p w:rsidR="00423237" w:rsidRDefault="004232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8A2"/>
    <w:rsid w:val="00024C42"/>
    <w:rsid w:val="0007187E"/>
    <w:rsid w:val="0008596F"/>
    <w:rsid w:val="00093FFA"/>
    <w:rsid w:val="000A30AA"/>
    <w:rsid w:val="000A35D2"/>
    <w:rsid w:val="000B4FF5"/>
    <w:rsid w:val="000D5783"/>
    <w:rsid w:val="000D675D"/>
    <w:rsid w:val="00106F2C"/>
    <w:rsid w:val="0010758B"/>
    <w:rsid w:val="001139A4"/>
    <w:rsid w:val="00122449"/>
    <w:rsid w:val="00123F33"/>
    <w:rsid w:val="00141CF0"/>
    <w:rsid w:val="00142123"/>
    <w:rsid w:val="00176ED8"/>
    <w:rsid w:val="00185F21"/>
    <w:rsid w:val="001A12C6"/>
    <w:rsid w:val="001A3F4F"/>
    <w:rsid w:val="001E717F"/>
    <w:rsid w:val="002146DE"/>
    <w:rsid w:val="002200EB"/>
    <w:rsid w:val="00256E1F"/>
    <w:rsid w:val="002D6A09"/>
    <w:rsid w:val="00302456"/>
    <w:rsid w:val="00306E90"/>
    <w:rsid w:val="003447D5"/>
    <w:rsid w:val="00386E35"/>
    <w:rsid w:val="00387832"/>
    <w:rsid w:val="00394D26"/>
    <w:rsid w:val="003A72D5"/>
    <w:rsid w:val="003B0FF8"/>
    <w:rsid w:val="003B73C0"/>
    <w:rsid w:val="003C2AC9"/>
    <w:rsid w:val="003E374F"/>
    <w:rsid w:val="003F4078"/>
    <w:rsid w:val="00423237"/>
    <w:rsid w:val="00442C0B"/>
    <w:rsid w:val="004505E9"/>
    <w:rsid w:val="00450A06"/>
    <w:rsid w:val="00455240"/>
    <w:rsid w:val="004627A6"/>
    <w:rsid w:val="00472059"/>
    <w:rsid w:val="0047416C"/>
    <w:rsid w:val="004A38A2"/>
    <w:rsid w:val="004B628D"/>
    <w:rsid w:val="004F64A9"/>
    <w:rsid w:val="004F6AF3"/>
    <w:rsid w:val="004F7450"/>
    <w:rsid w:val="005040D4"/>
    <w:rsid w:val="0051033F"/>
    <w:rsid w:val="00523820"/>
    <w:rsid w:val="0052441B"/>
    <w:rsid w:val="00553D4F"/>
    <w:rsid w:val="0056108F"/>
    <w:rsid w:val="0058181D"/>
    <w:rsid w:val="00590F41"/>
    <w:rsid w:val="005A05DC"/>
    <w:rsid w:val="005A3FB5"/>
    <w:rsid w:val="005C022D"/>
    <w:rsid w:val="005F5913"/>
    <w:rsid w:val="00620F96"/>
    <w:rsid w:val="00621166"/>
    <w:rsid w:val="006260DB"/>
    <w:rsid w:val="00645661"/>
    <w:rsid w:val="00652981"/>
    <w:rsid w:val="00696463"/>
    <w:rsid w:val="006B0DDD"/>
    <w:rsid w:val="006E3DC0"/>
    <w:rsid w:val="00711482"/>
    <w:rsid w:val="0071488B"/>
    <w:rsid w:val="007228A5"/>
    <w:rsid w:val="00786AFF"/>
    <w:rsid w:val="00794B00"/>
    <w:rsid w:val="007A4016"/>
    <w:rsid w:val="007D1DB3"/>
    <w:rsid w:val="007D6066"/>
    <w:rsid w:val="007E3C1F"/>
    <w:rsid w:val="007E7F1E"/>
    <w:rsid w:val="007F16FD"/>
    <w:rsid w:val="00800AC5"/>
    <w:rsid w:val="00851B70"/>
    <w:rsid w:val="00852193"/>
    <w:rsid w:val="0086625A"/>
    <w:rsid w:val="008971FD"/>
    <w:rsid w:val="008C502F"/>
    <w:rsid w:val="008E684F"/>
    <w:rsid w:val="0090012C"/>
    <w:rsid w:val="00905274"/>
    <w:rsid w:val="00921FFE"/>
    <w:rsid w:val="0092259B"/>
    <w:rsid w:val="00936D06"/>
    <w:rsid w:val="00972763"/>
    <w:rsid w:val="00990A0B"/>
    <w:rsid w:val="0099397A"/>
    <w:rsid w:val="009B3FE0"/>
    <w:rsid w:val="009B4D54"/>
    <w:rsid w:val="009C165D"/>
    <w:rsid w:val="009C17DF"/>
    <w:rsid w:val="009F093A"/>
    <w:rsid w:val="00A12527"/>
    <w:rsid w:val="00A13FD7"/>
    <w:rsid w:val="00A21E58"/>
    <w:rsid w:val="00A35219"/>
    <w:rsid w:val="00A36E8F"/>
    <w:rsid w:val="00A478F2"/>
    <w:rsid w:val="00A47F45"/>
    <w:rsid w:val="00A62C74"/>
    <w:rsid w:val="00A72864"/>
    <w:rsid w:val="00AF0AFE"/>
    <w:rsid w:val="00B117D4"/>
    <w:rsid w:val="00B25937"/>
    <w:rsid w:val="00B325AA"/>
    <w:rsid w:val="00B639B5"/>
    <w:rsid w:val="00B6425D"/>
    <w:rsid w:val="00B87613"/>
    <w:rsid w:val="00BC559A"/>
    <w:rsid w:val="00BE0255"/>
    <w:rsid w:val="00BE57D0"/>
    <w:rsid w:val="00BF65F3"/>
    <w:rsid w:val="00C17032"/>
    <w:rsid w:val="00C3104E"/>
    <w:rsid w:val="00C370E1"/>
    <w:rsid w:val="00C4404A"/>
    <w:rsid w:val="00C71265"/>
    <w:rsid w:val="00C8122A"/>
    <w:rsid w:val="00C87D19"/>
    <w:rsid w:val="00CB40B8"/>
    <w:rsid w:val="00CD5983"/>
    <w:rsid w:val="00CD7E54"/>
    <w:rsid w:val="00CE1C18"/>
    <w:rsid w:val="00D02D81"/>
    <w:rsid w:val="00D1645C"/>
    <w:rsid w:val="00D24F16"/>
    <w:rsid w:val="00D57666"/>
    <w:rsid w:val="00D6466B"/>
    <w:rsid w:val="00D955B5"/>
    <w:rsid w:val="00DB2592"/>
    <w:rsid w:val="00DB5D61"/>
    <w:rsid w:val="00DC33A7"/>
    <w:rsid w:val="00DC48B5"/>
    <w:rsid w:val="00DD001D"/>
    <w:rsid w:val="00DD14A7"/>
    <w:rsid w:val="00DE0C2A"/>
    <w:rsid w:val="00DE4FE3"/>
    <w:rsid w:val="00E030D8"/>
    <w:rsid w:val="00E151C0"/>
    <w:rsid w:val="00E5629A"/>
    <w:rsid w:val="00E60B63"/>
    <w:rsid w:val="00E758BD"/>
    <w:rsid w:val="00ED71AB"/>
    <w:rsid w:val="00ED76EB"/>
    <w:rsid w:val="00EF4874"/>
    <w:rsid w:val="00F16087"/>
    <w:rsid w:val="00F17864"/>
    <w:rsid w:val="00F322D4"/>
    <w:rsid w:val="00F339F7"/>
    <w:rsid w:val="00F37A69"/>
    <w:rsid w:val="00F9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75D4E5-8B92-3847-9689-D1AC0E131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en-US" w:eastAsia="en-US" w:bidi="ar-SA"/>
      </w:rPr>
    </w:rPrDefault>
    <w:pPrDefault>
      <w:pPr>
        <w:spacing w:after="18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4B00"/>
  </w:style>
  <w:style w:type="paragraph" w:styleId="Heading1">
    <w:name w:val="heading 1"/>
    <w:basedOn w:val="Normal"/>
    <w:link w:val="Heading1Char"/>
    <w:uiPriority w:val="3"/>
    <w:qFormat/>
    <w:rsid w:val="00794B00"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 w:line="240" w:lineRule="auto"/>
      <w:ind w:left="29" w:right="43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7A4016"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sid w:val="00794B00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971FD"/>
    <w:pPr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8971FD"/>
  </w:style>
  <w:style w:type="paragraph" w:styleId="Footer">
    <w:name w:val="footer"/>
    <w:basedOn w:val="Normal"/>
    <w:link w:val="FooterChar"/>
    <w:uiPriority w:val="99"/>
    <w:unhideWhenUsed/>
    <w:rsid w:val="008971FD"/>
    <w:pPr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8971FD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7A4016"/>
    <w:rPr>
      <w:rFonts w:asciiTheme="majorHAnsi" w:eastAsiaTheme="majorEastAsia" w:hAnsiTheme="majorHAnsi" w:cstheme="majorBidi"/>
      <w:color w:val="4C264C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table" w:styleId="GridTable1Light-Accent3">
    <w:name w:val="Grid Table 1 Light Accent 3"/>
    <w:basedOn w:val="TableNormal"/>
    <w:uiPriority w:val="46"/>
    <w:rsid w:val="007A4016"/>
    <w:pPr>
      <w:spacing w:after="0" w:line="240" w:lineRule="auto"/>
    </w:pPr>
    <w:tblPr>
      <w:tblStyleRowBandSize w:val="1"/>
      <w:tblStyleColBandSize w:val="1"/>
      <w:tblBorders>
        <w:top w:val="single" w:sz="4" w:space="0" w:color="C1C1D6" w:themeColor="accent3" w:themeTint="66"/>
        <w:left w:val="single" w:sz="4" w:space="0" w:color="C1C1D6" w:themeColor="accent3" w:themeTint="66"/>
        <w:bottom w:val="single" w:sz="4" w:space="0" w:color="C1C1D6" w:themeColor="accent3" w:themeTint="66"/>
        <w:right w:val="single" w:sz="4" w:space="0" w:color="C1C1D6" w:themeColor="accent3" w:themeTint="66"/>
        <w:insideH w:val="single" w:sz="4" w:space="0" w:color="C1C1D6" w:themeColor="accent3" w:themeTint="66"/>
        <w:insideV w:val="single" w:sz="4" w:space="0" w:color="C1C1D6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C1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C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030D8"/>
    <w:rPr>
      <w:color w:val="BC5FB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30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mailto:bhhurl1@gmai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%7b3BAC8227-D78C-A249-8940-38B50D7CBC7C%7dtf16392140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3F7D94069FF64A86F7DFF56D60E3BE" ma:contentTypeVersion="6" ma:contentTypeDescription="Create a new document." ma:contentTypeScope="" ma:versionID="c32302c77d4085ecf495bdddb7f5e889">
  <xsd:schema xmlns:xsd="http://www.w3.org/2001/XMLSchema" xmlns:xs="http://www.w3.org/2001/XMLSchema" xmlns:p="http://schemas.microsoft.com/office/2006/metadata/properties" xmlns:ns2="a4f35948-e619-41b3-aa29-22878b09cfd2" xmlns:ns3="40262f94-9f35-4ac3-9a90-690165a166b7" targetNamespace="http://schemas.microsoft.com/office/2006/metadata/properties" ma:root="true" ma:fieldsID="4ab5ae46be95f9d0be6107e8200be7a2" ns2:_="" ns3:_="">
    <xsd:import namespace="a4f35948-e619-41b3-aa29-22878b09cfd2"/>
    <xsd:import namespace="40262f94-9f35-4ac3-9a90-690165a166b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VSO_x0020_item_x0020_id" minOccurs="0"/>
                <xsd:element ref="ns3:Item_x0020_Details" minOccurs="0"/>
                <xsd:element ref="ns3:Template_x0020_details" minOccurs="0"/>
                <xsd:element ref="ns3:Assetid_x0020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35948-e619-41b3-aa29-22878b09cf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62f94-9f35-4ac3-9a90-690165a166b7" elementFormDefault="qualified">
    <xsd:import namespace="http://schemas.microsoft.com/office/2006/documentManagement/types"/>
    <xsd:import namespace="http://schemas.microsoft.com/office/infopath/2007/PartnerControls"/>
    <xsd:element name="VSO_x0020_item_x0020_id" ma:index="10" nillable="true" ma:displayName="VSO item id" ma:description="Please add the bug number to refer to VSO items." ma:internalName="VSO_x0020_item_x0020_id">
      <xsd:simpleType>
        <xsd:restriction base="dms:Text">
          <xsd:maxLength value="255"/>
        </xsd:restriction>
      </xsd:simpleType>
    </xsd:element>
    <xsd:element name="Item_x0020_Details" ma:index="11" nillable="true" ma:displayName="Item Details" ma:internalName="Item_x0020_Details">
      <xsd:simpleType>
        <xsd:restriction base="dms:Note">
          <xsd:maxLength value="255"/>
        </xsd:restriction>
      </xsd:simpleType>
    </xsd:element>
    <xsd:element name="Template_x0020_details" ma:index="12" nillable="true" ma:displayName="Template details" ma:internalName="Template_x0020_details">
      <xsd:simpleType>
        <xsd:restriction base="dms:Text"/>
      </xsd:simpleType>
    </xsd:element>
    <xsd:element name="Assetid_x0020_" ma:index="13" nillable="true" ma:displayName="Assetid " ma:internalName="Assetid_x0020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SO_x0020_item_x0020_id xmlns="40262f94-9f35-4ac3-9a90-690165a166b7" xsi:nil="true"/>
    <Assetid_x0020_ xmlns="40262f94-9f35-4ac3-9a90-690165a166b7" xsi:nil="true"/>
    <Item_x0020_Details xmlns="40262f94-9f35-4ac3-9a90-690165a166b7" xsi:nil="true"/>
    <Template_x0020_details xmlns="40262f94-9f35-4ac3-9a90-690165a166b7" xsi:nil="true"/>
  </documentManagement>
</p:properties>
</file>

<file path=customXml/itemProps1.xml><?xml version="1.0" encoding="utf-8"?>
<ds:datastoreItem xmlns:ds="http://schemas.openxmlformats.org/officeDocument/2006/customXml" ds:itemID="{AAB0F1E8-D790-4195-98A6-0A532AAFDF8C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a4f35948-e619-41b3-aa29-22878b09cfd2"/>
    <ds:schemaRef ds:uri="40262f94-9f35-4ac3-9a90-690165a166b7"/>
  </ds:schemaRefs>
</ds:datastoreItem>
</file>

<file path=customXml/itemProps2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www.w3.org/2000/xmlns/"/>
    <ds:schemaRef ds:uri="40262f94-9f35-4ac3-9a90-690165a166b7"/>
    <ds:schemaRef ds:uri="http://www.w3.org/2001/XMLSchema-instan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%7b3BAC8227-D78C-A249-8940-38B50D7CBC7C%7dtf16392140.dotx</Template>
  <TotalTime>63</TotalTime>
  <Pages>6</Pages>
  <Words>309</Words>
  <Characters>1766</Characters>
  <Application>Microsoft Office Word</Application>
  <DocSecurity>0</DocSecurity>
  <Lines>14</Lines>
  <Paragraphs>4</Paragraphs>
  <ScaleCrop>false</ScaleCrop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</cp:revision>
  <dcterms:created xsi:type="dcterms:W3CDTF">2018-11-01T06:07:00Z</dcterms:created>
  <dcterms:modified xsi:type="dcterms:W3CDTF">2018-11-01T23:31:00Z</dcterms:modified>
</cp:coreProperties>
</file>